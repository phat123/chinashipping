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59" w:rsidRPr="009D2F03" w:rsidRDefault="00430621">
      <w:pPr>
        <w:pStyle w:val="Name"/>
        <w:rPr>
          <w:rFonts w:ascii="Times New Roman" w:eastAsiaTheme="minorEastAsia" w:hAnsi="Times New Roman"/>
          <w:b/>
          <w:sz w:val="40"/>
          <w:szCs w:val="40"/>
          <w:lang w:eastAsia="zh-CN"/>
        </w:rPr>
      </w:pPr>
      <w:r>
        <w:rPr>
          <w:rFonts w:ascii="Times New Roman" w:hAnsi="Times New Roman"/>
          <w:b/>
          <w:sz w:val="40"/>
          <w:szCs w:val="40"/>
        </w:rPr>
        <w:t>NGUYEN THI MUNG</w:t>
      </w:r>
    </w:p>
    <w:tbl>
      <w:tblPr>
        <w:tblW w:w="5664" w:type="pct"/>
        <w:tblLook w:val="0000" w:firstRow="0" w:lastRow="0" w:firstColumn="0" w:lastColumn="0" w:noHBand="0" w:noVBand="0"/>
      </w:tblPr>
      <w:tblGrid>
        <w:gridCol w:w="2470"/>
        <w:gridCol w:w="2472"/>
        <w:gridCol w:w="4845"/>
      </w:tblGrid>
      <w:tr w:rsidR="00CA7C59" w:rsidRPr="00744B12" w:rsidTr="00744B12">
        <w:tc>
          <w:tcPr>
            <w:tcW w:w="5000" w:type="pct"/>
            <w:gridSpan w:val="3"/>
            <w:shd w:val="clear" w:color="auto" w:fill="A6A6A6" w:themeFill="background1" w:themeFillShade="A6"/>
          </w:tcPr>
          <w:p w:rsidR="00CA7C59" w:rsidRPr="00744B12" w:rsidRDefault="009D2F03" w:rsidP="006F5DBD">
            <w:pPr>
              <w:pStyle w:val="SectionTitle"/>
              <w:shd w:val="clear" w:color="auto" w:fill="A6A6A6" w:themeFill="background1" w:themeFillShade="A6"/>
              <w:spacing w:before="6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PERSONAL INFORMATION</w:t>
            </w:r>
          </w:p>
        </w:tc>
      </w:tr>
      <w:tr w:rsidR="00423379" w:rsidRPr="00183A32" w:rsidTr="00436EFC">
        <w:trPr>
          <w:trHeight w:val="2272"/>
        </w:trPr>
        <w:tc>
          <w:tcPr>
            <w:tcW w:w="1262" w:type="pct"/>
          </w:tcPr>
          <w:p w:rsidR="00423379" w:rsidRPr="00B7092F" w:rsidRDefault="0019222D" w:rsidP="0019222D">
            <w:pPr>
              <w:spacing w:after="6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19222D">
              <w:rPr>
                <w:rFonts w:ascii="Times New Roman" w:hAnsi="Times New Roman"/>
                <w:i/>
                <w:noProof/>
                <w:sz w:val="26"/>
                <w:szCs w:val="26"/>
                <w:lang w:val="vi-VN" w:eastAsia="zh-CN"/>
              </w:rPr>
              <w:drawing>
                <wp:inline distT="0" distB="0" distL="0" distR="0">
                  <wp:extent cx="1078230" cy="1440815"/>
                  <wp:effectExtent l="0" t="0" r="7620" b="6985"/>
                  <wp:docPr id="1" name="Picture 1" descr="C:\Users\My PC\Desktop\CV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y PC\Desktop\CV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2" w:type="pct"/>
          </w:tcPr>
          <w:p w:rsidR="00423379" w:rsidRPr="009D2F03" w:rsidRDefault="009D2F03" w:rsidP="00436EFC">
            <w:pPr>
              <w:spacing w:after="60"/>
              <w:jc w:val="left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Date of B</w:t>
            </w:r>
            <w:r w:rsidRPr="009D2F03">
              <w:rPr>
                <w:rFonts w:ascii="Times New Roman" w:hAnsi="Times New Roman"/>
                <w:i/>
                <w:sz w:val="26"/>
                <w:szCs w:val="26"/>
              </w:rPr>
              <w:t>irth</w:t>
            </w:r>
          </w:p>
          <w:p w:rsidR="00423379" w:rsidRPr="00B7092F" w:rsidRDefault="009D2F03" w:rsidP="00436EFC">
            <w:pPr>
              <w:spacing w:after="60"/>
              <w:jc w:val="left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Sex</w:t>
            </w:r>
          </w:p>
          <w:p w:rsidR="00423379" w:rsidRDefault="009D2F03" w:rsidP="00436EFC">
            <w:pPr>
              <w:spacing w:after="60"/>
              <w:jc w:val="left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Pl</w:t>
            </w:r>
            <w:r w:rsidR="00013E86">
              <w:rPr>
                <w:rFonts w:ascii="Times New Roman" w:hAnsi="Times New Roman"/>
                <w:i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ce of birth</w:t>
            </w:r>
          </w:p>
          <w:p w:rsidR="00436EFC" w:rsidRDefault="009D2F03" w:rsidP="00436EFC">
            <w:pPr>
              <w:pStyle w:val="NoSpacing"/>
              <w:spacing w:before="60" w:after="60"/>
              <w:rPr>
                <w:rFonts w:ascii="Times New Roman" w:hAnsi="Times New Roman"/>
                <w:i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auto"/>
                <w:sz w:val="26"/>
                <w:szCs w:val="26"/>
              </w:rPr>
              <w:t>Address</w:t>
            </w:r>
          </w:p>
          <w:p w:rsidR="009D2F03" w:rsidRDefault="009D2F03" w:rsidP="00436EFC">
            <w:pPr>
              <w:pStyle w:val="NoSpacing"/>
              <w:spacing w:before="60" w:after="60"/>
              <w:rPr>
                <w:rFonts w:ascii="Times New Roman" w:hAnsi="Times New Roman"/>
                <w:i/>
                <w:color w:val="auto"/>
                <w:sz w:val="26"/>
                <w:szCs w:val="26"/>
              </w:rPr>
            </w:pPr>
          </w:p>
          <w:p w:rsidR="00423379" w:rsidRPr="00B7092F" w:rsidRDefault="009D2F03" w:rsidP="00436EFC">
            <w:pPr>
              <w:pStyle w:val="NoSpacing"/>
              <w:spacing w:before="60" w:after="60"/>
              <w:rPr>
                <w:rFonts w:ascii="Times New Roman" w:hAnsi="Times New Roman"/>
                <w:i/>
                <w:color w:val="auto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auto"/>
                <w:sz w:val="26"/>
                <w:szCs w:val="26"/>
              </w:rPr>
              <w:t>Phone</w:t>
            </w:r>
          </w:p>
          <w:p w:rsidR="00423379" w:rsidRPr="00183A32" w:rsidRDefault="00423379" w:rsidP="00436EFC">
            <w:pPr>
              <w:pStyle w:val="NoSpacing"/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B7092F">
              <w:rPr>
                <w:rFonts w:ascii="Times New Roman" w:hAnsi="Times New Roman"/>
                <w:i/>
                <w:color w:val="auto"/>
                <w:sz w:val="26"/>
                <w:szCs w:val="26"/>
              </w:rPr>
              <w:t>Email</w:t>
            </w:r>
          </w:p>
        </w:tc>
        <w:tc>
          <w:tcPr>
            <w:tcW w:w="2475" w:type="pct"/>
          </w:tcPr>
          <w:p w:rsidR="00423379" w:rsidRDefault="009D2F03" w:rsidP="00B7092F">
            <w:pPr>
              <w:spacing w:after="60"/>
              <w:ind w:left="176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15 March </w:t>
            </w:r>
            <w:r w:rsidR="00423379" w:rsidRPr="00183A32">
              <w:rPr>
                <w:rFonts w:ascii="Times New Roman" w:hAnsi="Times New Roman"/>
                <w:sz w:val="26"/>
                <w:szCs w:val="26"/>
              </w:rPr>
              <w:t>1993</w:t>
            </w:r>
          </w:p>
          <w:p w:rsidR="00423379" w:rsidRDefault="009D2F03" w:rsidP="00B7092F">
            <w:pPr>
              <w:spacing w:after="60"/>
              <w:ind w:left="176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Female</w:t>
            </w:r>
          </w:p>
          <w:p w:rsidR="00423379" w:rsidRDefault="009D2F03" w:rsidP="00B7092F">
            <w:pPr>
              <w:spacing w:after="60"/>
              <w:ind w:left="176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Khanh Hoa</w:t>
            </w:r>
          </w:p>
          <w:p w:rsidR="00436EFC" w:rsidRDefault="00423379" w:rsidP="00436EFC">
            <w:pPr>
              <w:spacing w:after="60"/>
              <w:ind w:left="176"/>
              <w:rPr>
                <w:rFonts w:ascii="Times New Roman" w:hAnsi="Times New Roman"/>
                <w:sz w:val="26"/>
                <w:szCs w:val="26"/>
              </w:rPr>
            </w:pPr>
            <w:r w:rsidRPr="00183A32">
              <w:rPr>
                <w:rFonts w:ascii="Times New Roman" w:hAnsi="Times New Roman"/>
                <w:sz w:val="26"/>
                <w:szCs w:val="26"/>
              </w:rPr>
              <w:t xml:space="preserve">15 </w:t>
            </w:r>
            <w:r w:rsidR="009D2F03">
              <w:rPr>
                <w:rFonts w:ascii="Times New Roman" w:hAnsi="Times New Roman"/>
                <w:sz w:val="26"/>
                <w:szCs w:val="26"/>
              </w:rPr>
              <w:t xml:space="preserve">Le Van Luong – </w:t>
            </w:r>
            <w:proofErr w:type="spellStart"/>
            <w:r w:rsidR="009D2F03">
              <w:rPr>
                <w:rFonts w:ascii="Times New Roman" w:hAnsi="Times New Roman"/>
                <w:sz w:val="26"/>
                <w:szCs w:val="26"/>
              </w:rPr>
              <w:t>Phuoc</w:t>
            </w:r>
            <w:proofErr w:type="spellEnd"/>
            <w:r w:rsidR="009D2F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D2F03">
              <w:rPr>
                <w:rFonts w:ascii="Times New Roman" w:hAnsi="Times New Roman"/>
                <w:sz w:val="26"/>
                <w:szCs w:val="26"/>
              </w:rPr>
              <w:t>Kieng</w:t>
            </w:r>
            <w:proofErr w:type="spellEnd"/>
            <w:r w:rsidR="009D2F03">
              <w:rPr>
                <w:rFonts w:ascii="Times New Roman" w:hAnsi="Times New Roman"/>
                <w:sz w:val="26"/>
                <w:szCs w:val="26"/>
              </w:rPr>
              <w:t xml:space="preserve"> – Nha Be – Ho Chi Minh</w:t>
            </w:r>
          </w:p>
          <w:p w:rsidR="00423379" w:rsidRDefault="00423379" w:rsidP="00436EFC">
            <w:pPr>
              <w:spacing w:after="60"/>
              <w:ind w:left="176"/>
              <w:rPr>
                <w:rFonts w:ascii="Times New Roman" w:hAnsi="Times New Roman"/>
                <w:sz w:val="26"/>
                <w:szCs w:val="26"/>
              </w:rPr>
            </w:pPr>
            <w:r w:rsidRPr="00183A32">
              <w:rPr>
                <w:rFonts w:ascii="Times New Roman" w:hAnsi="Times New Roman"/>
                <w:sz w:val="26"/>
                <w:szCs w:val="26"/>
              </w:rPr>
              <w:t>01688.122.438</w:t>
            </w:r>
          </w:p>
          <w:p w:rsidR="00423379" w:rsidRPr="00183A32" w:rsidRDefault="00423379" w:rsidP="00B7092F">
            <w:pPr>
              <w:pStyle w:val="NoSpacing"/>
              <w:spacing w:before="60" w:after="60"/>
              <w:ind w:left="176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6"/>
                <w:szCs w:val="26"/>
              </w:rPr>
              <w:t>mungnt.hotmail@gmail.com</w:t>
            </w:r>
            <w:proofErr w:type="spellEnd"/>
          </w:p>
        </w:tc>
      </w:tr>
      <w:tr w:rsidR="008F2E2A" w:rsidRPr="00744B12" w:rsidTr="00D76D2D">
        <w:tc>
          <w:tcPr>
            <w:tcW w:w="5000" w:type="pct"/>
            <w:gridSpan w:val="3"/>
            <w:shd w:val="clear" w:color="auto" w:fill="A6A6A6" w:themeFill="background1" w:themeFillShade="A6"/>
          </w:tcPr>
          <w:p w:rsidR="008F2E2A" w:rsidRPr="00744B12" w:rsidRDefault="009D2F03" w:rsidP="006F5DBD">
            <w:pPr>
              <w:pStyle w:val="SectionTitle"/>
              <w:shd w:val="clear" w:color="auto" w:fill="A6A6A6" w:themeFill="background1" w:themeFillShade="A6"/>
              <w:spacing w:before="6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personal objective</w:t>
            </w:r>
          </w:p>
        </w:tc>
      </w:tr>
      <w:tr w:rsidR="00B7092F" w:rsidRPr="00183A32" w:rsidTr="00B7092F">
        <w:tc>
          <w:tcPr>
            <w:tcW w:w="2525" w:type="pct"/>
            <w:gridSpan w:val="2"/>
            <w:vAlign w:val="center"/>
          </w:tcPr>
          <w:p w:rsidR="00B7092F" w:rsidRPr="00183A32" w:rsidRDefault="00050697" w:rsidP="00B7092F">
            <w:pPr>
              <w:pStyle w:val="CompanyName1"/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Long-term objective</w:t>
            </w:r>
            <w:r w:rsidR="00B7092F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2475" w:type="pct"/>
            <w:vAlign w:val="center"/>
          </w:tcPr>
          <w:p w:rsidR="00B7092F" w:rsidRPr="00B7092F" w:rsidRDefault="00050697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Become an effective leader</w:t>
            </w:r>
          </w:p>
        </w:tc>
      </w:tr>
      <w:tr w:rsidR="00B7092F" w:rsidRPr="00183A32" w:rsidTr="00B7092F">
        <w:trPr>
          <w:trHeight w:val="1009"/>
        </w:trPr>
        <w:tc>
          <w:tcPr>
            <w:tcW w:w="2525" w:type="pct"/>
            <w:gridSpan w:val="2"/>
            <w:vAlign w:val="center"/>
          </w:tcPr>
          <w:p w:rsidR="00B7092F" w:rsidRPr="00183A32" w:rsidRDefault="00050697" w:rsidP="00B7092F">
            <w:pPr>
              <w:spacing w:after="6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Short-term objective</w:t>
            </w:r>
            <w:r w:rsidR="00B7092F">
              <w:rPr>
                <w:rFonts w:ascii="Times New Roman" w:hAnsi="Times New Roman"/>
                <w:sz w:val="26"/>
                <w:szCs w:val="26"/>
              </w:rPr>
              <w:tab/>
            </w:r>
            <w:r w:rsidR="00B7092F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2475" w:type="pct"/>
            <w:vAlign w:val="center"/>
          </w:tcPr>
          <w:p w:rsidR="00B7092F" w:rsidRDefault="00050697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Complete assigned tasks excellently</w:t>
            </w:r>
          </w:p>
          <w:p w:rsidR="00B7092F" w:rsidRDefault="00050697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Learn experience of around people</w:t>
            </w:r>
          </w:p>
          <w:p w:rsidR="00B7092F" w:rsidRPr="00B7092F" w:rsidRDefault="00013E86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Accumulate and practice necessary skills</w:t>
            </w:r>
          </w:p>
        </w:tc>
      </w:tr>
      <w:tr w:rsidR="00436EFC" w:rsidRPr="00183A32" w:rsidTr="00B7092F">
        <w:trPr>
          <w:trHeight w:val="1009"/>
        </w:trPr>
        <w:tc>
          <w:tcPr>
            <w:tcW w:w="2525" w:type="pct"/>
            <w:gridSpan w:val="2"/>
            <w:vAlign w:val="center"/>
          </w:tcPr>
          <w:p w:rsidR="00436EFC" w:rsidRDefault="00013E86" w:rsidP="00B7092F">
            <w:pPr>
              <w:spacing w:after="6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Personal saying</w:t>
            </w:r>
          </w:p>
        </w:tc>
        <w:tc>
          <w:tcPr>
            <w:tcW w:w="2475" w:type="pct"/>
            <w:vAlign w:val="center"/>
          </w:tcPr>
          <w:p w:rsidR="00436EFC" w:rsidRDefault="00013E86" w:rsidP="00D65F3B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 is passion, not “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8work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-hour”</w:t>
            </w:r>
          </w:p>
          <w:p w:rsidR="00D65F3B" w:rsidRPr="00D65F3B" w:rsidRDefault="00013E86" w:rsidP="00D65F3B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Draw lessons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form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yesterday, live well today and plan for tomorrow</w:t>
            </w:r>
          </w:p>
        </w:tc>
      </w:tr>
      <w:tr w:rsidR="00B7092F" w:rsidRPr="00744B12" w:rsidTr="00744B12">
        <w:tc>
          <w:tcPr>
            <w:tcW w:w="5000" w:type="pct"/>
            <w:gridSpan w:val="3"/>
            <w:shd w:val="clear" w:color="auto" w:fill="A6A6A6" w:themeFill="background1" w:themeFillShade="A6"/>
          </w:tcPr>
          <w:p w:rsidR="00B7092F" w:rsidRPr="00744B12" w:rsidRDefault="00013E86" w:rsidP="006F5DBD">
            <w:pPr>
              <w:pStyle w:val="SectionTitle"/>
              <w:shd w:val="clear" w:color="auto" w:fill="A6A6A6" w:themeFill="background1" w:themeFillShade="A6"/>
              <w:spacing w:before="6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EDUCATION</w:t>
            </w:r>
          </w:p>
        </w:tc>
      </w:tr>
      <w:tr w:rsidR="00B7092F" w:rsidRPr="00183A32" w:rsidTr="00B7092F">
        <w:tc>
          <w:tcPr>
            <w:tcW w:w="2525" w:type="pct"/>
            <w:gridSpan w:val="2"/>
            <w:vAlign w:val="center"/>
          </w:tcPr>
          <w:p w:rsidR="00B7092F" w:rsidRDefault="00B7092F" w:rsidP="00B7092F">
            <w:pPr>
              <w:pStyle w:val="CompanyName1"/>
              <w:spacing w:after="6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44B12">
              <w:rPr>
                <w:rFonts w:ascii="Times New Roman" w:hAnsi="Times New Roman"/>
                <w:b/>
                <w:sz w:val="26"/>
                <w:szCs w:val="26"/>
              </w:rPr>
              <w:t>2011-2014</w:t>
            </w:r>
            <w:r w:rsidRPr="00744B12">
              <w:rPr>
                <w:rFonts w:ascii="Times New Roman" w:hAnsi="Times New Roman"/>
                <w:b/>
                <w:sz w:val="26"/>
                <w:szCs w:val="26"/>
              </w:rPr>
              <w:tab/>
            </w:r>
          </w:p>
          <w:p w:rsidR="00B7092F" w:rsidRPr="00E5567C" w:rsidRDefault="00013E86" w:rsidP="00B7092F">
            <w:pPr>
              <w:pStyle w:val="CompanyName1"/>
              <w:spacing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Ton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Duc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Thang University</w:t>
            </w:r>
          </w:p>
          <w:p w:rsidR="00B7092F" w:rsidRPr="00183A32" w:rsidRDefault="00B7092F" w:rsidP="00B7092F">
            <w:pPr>
              <w:spacing w:after="6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5" w:type="pct"/>
            <w:vAlign w:val="center"/>
          </w:tcPr>
          <w:p w:rsidR="00B7092F" w:rsidRDefault="00013E86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 the only student complete the university course in 3 years anh get good qualification</w:t>
            </w:r>
          </w:p>
          <w:p w:rsidR="00B7092F" w:rsidRDefault="00013E86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 the third-prize in the student scientific research</w:t>
            </w:r>
          </w:p>
          <w:p w:rsidR="00B7092F" w:rsidRPr="00183A32" w:rsidRDefault="00013E86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Have title </w:t>
            </w:r>
            <w:r w:rsidR="0004485B">
              <w:rPr>
                <w:rFonts w:ascii="Times New Roman" w:hAnsi="Times New Roman"/>
                <w:sz w:val="26"/>
                <w:szCs w:val="26"/>
              </w:rPr>
              <w:t>nominated to participate in Eureka competition</w:t>
            </w:r>
          </w:p>
        </w:tc>
      </w:tr>
      <w:tr w:rsidR="00B033A7" w:rsidRPr="00744B12" w:rsidTr="00744B12">
        <w:trPr>
          <w:trHeight w:val="379"/>
        </w:trPr>
        <w:tc>
          <w:tcPr>
            <w:tcW w:w="5000" w:type="pct"/>
            <w:gridSpan w:val="3"/>
            <w:shd w:val="clear" w:color="auto" w:fill="A6A6A6" w:themeFill="background1" w:themeFillShade="A6"/>
          </w:tcPr>
          <w:p w:rsidR="00B033A7" w:rsidRPr="00744B12" w:rsidRDefault="0004485B" w:rsidP="00B7092F">
            <w:pPr>
              <w:pStyle w:val="SectionTitle"/>
              <w:shd w:val="clear" w:color="auto" w:fill="A6A6A6" w:themeFill="background1" w:themeFillShade="A6"/>
              <w:spacing w:before="60" w:after="6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EXPERIENCE</w:t>
            </w:r>
          </w:p>
        </w:tc>
      </w:tr>
      <w:tr w:rsidR="00B7092F" w:rsidRPr="00183A32" w:rsidTr="00B7092F">
        <w:tc>
          <w:tcPr>
            <w:tcW w:w="2525" w:type="pct"/>
            <w:gridSpan w:val="2"/>
            <w:vAlign w:val="center"/>
          </w:tcPr>
          <w:p w:rsidR="00B7092F" w:rsidRDefault="00B7092F" w:rsidP="00B7092F">
            <w:pPr>
              <w:pStyle w:val="CompanyName1"/>
              <w:tabs>
                <w:tab w:val="right" w:pos="-12412"/>
              </w:tabs>
              <w:spacing w:after="60"/>
              <w:rPr>
                <w:rFonts w:ascii="Times New Roman" w:hAnsi="Times New Roman"/>
                <w:b/>
                <w:sz w:val="26"/>
                <w:szCs w:val="26"/>
              </w:rPr>
            </w:pPr>
            <w:r w:rsidRPr="00927384">
              <w:rPr>
                <w:rFonts w:ascii="Times New Roman" w:hAnsi="Times New Roman"/>
                <w:b/>
                <w:sz w:val="26"/>
                <w:szCs w:val="26"/>
              </w:rPr>
              <w:t xml:space="preserve">6/2012-12/2012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  <w:p w:rsidR="00B7092F" w:rsidRPr="00E5567C" w:rsidRDefault="0004485B" w:rsidP="00B7092F">
            <w:pPr>
              <w:pStyle w:val="CompanyName1"/>
              <w:tabs>
                <w:tab w:val="right" w:pos="-12412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Ton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Duc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Thang</w:t>
            </w:r>
            <w:r w:rsidR="007E7F15">
              <w:rPr>
                <w:rFonts w:ascii="Times New Roman" w:hAnsi="Times New Roman"/>
                <w:sz w:val="26"/>
                <w:szCs w:val="26"/>
              </w:rPr>
              <w:t xml:space="preserve"> Social Development and Training Center</w:t>
            </w:r>
          </w:p>
        </w:tc>
        <w:tc>
          <w:tcPr>
            <w:tcW w:w="2475" w:type="pct"/>
          </w:tcPr>
          <w:p w:rsidR="00B7092F" w:rsidRPr="00B033A7" w:rsidRDefault="007E7F15" w:rsidP="00B7092F">
            <w:pPr>
              <w:pStyle w:val="JobTitle"/>
              <w:spacing w:before="6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Collaborator</w:t>
            </w:r>
          </w:p>
          <w:p w:rsidR="007E7F15" w:rsidRDefault="007E7F15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Carry out the enrollment</w:t>
            </w:r>
          </w:p>
          <w:p w:rsidR="00B7092F" w:rsidRPr="00183A32" w:rsidRDefault="007E7F15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Buil</w:t>
            </w:r>
            <w:r w:rsidR="00867A7F">
              <w:rPr>
                <w:rFonts w:ascii="Times New Roman" w:hAnsi="Times New Roman"/>
                <w:sz w:val="26"/>
                <w:szCs w:val="26"/>
              </w:rPr>
              <w:t>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up education plans</w:t>
            </w:r>
          </w:p>
        </w:tc>
      </w:tr>
      <w:tr w:rsidR="00B7092F" w:rsidRPr="00183A32" w:rsidTr="00B7092F">
        <w:tc>
          <w:tcPr>
            <w:tcW w:w="2525" w:type="pct"/>
            <w:gridSpan w:val="2"/>
            <w:vAlign w:val="center"/>
          </w:tcPr>
          <w:p w:rsidR="00B7092F" w:rsidRDefault="00B7092F" w:rsidP="00B7092F">
            <w:pPr>
              <w:pStyle w:val="CompanyName1"/>
              <w:tabs>
                <w:tab w:val="right" w:pos="-12412"/>
              </w:tabs>
              <w:spacing w:after="6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  <w:r w:rsidRPr="00927384">
              <w:rPr>
                <w:rFonts w:ascii="Times New Roman" w:hAnsi="Times New Roman"/>
                <w:b/>
                <w:sz w:val="26"/>
                <w:szCs w:val="26"/>
              </w:rPr>
              <w:t>/201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3-4/2014</w:t>
            </w:r>
          </w:p>
          <w:p w:rsidR="00B7092F" w:rsidRPr="00E5567C" w:rsidRDefault="007E7F15" w:rsidP="00B7092F">
            <w:pPr>
              <w:pStyle w:val="CompanyName1"/>
              <w:tabs>
                <w:tab w:val="right" w:pos="-12412"/>
              </w:tabs>
              <w:spacing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Mai Khanh Company </w:t>
            </w:r>
          </w:p>
        </w:tc>
        <w:tc>
          <w:tcPr>
            <w:tcW w:w="2475" w:type="pct"/>
          </w:tcPr>
          <w:p w:rsidR="00B7092F" w:rsidRPr="00B033A7" w:rsidRDefault="007E7F15" w:rsidP="00B7092F">
            <w:pPr>
              <w:pStyle w:val="JobTitle"/>
              <w:spacing w:before="6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Apprentice</w:t>
            </w:r>
          </w:p>
          <w:p w:rsidR="007E7F15" w:rsidRDefault="00583249" w:rsidP="00B033A7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Implement im</w:t>
            </w:r>
            <w:bookmarkStart w:id="0" w:name="_GoBack"/>
            <w:bookmarkEnd w:id="0"/>
            <w:r w:rsidR="007E7F15">
              <w:rPr>
                <w:rFonts w:ascii="Times New Roman" w:hAnsi="Times New Roman"/>
                <w:sz w:val="26"/>
                <w:szCs w:val="26"/>
              </w:rPr>
              <w:t>port-export goods process</w:t>
            </w:r>
          </w:p>
          <w:p w:rsidR="00B7092F" w:rsidRPr="00183A32" w:rsidRDefault="007E7F15" w:rsidP="00B033A7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Prepare document, </w:t>
            </w:r>
            <w:r w:rsidR="007F0646">
              <w:rPr>
                <w:rFonts w:ascii="Times New Roman" w:hAnsi="Times New Roman"/>
                <w:sz w:val="26"/>
                <w:szCs w:val="26"/>
              </w:rPr>
              <w:t>carry out customs procedure and freight forwarding</w:t>
            </w:r>
          </w:p>
        </w:tc>
      </w:tr>
      <w:tr w:rsidR="00B7092F" w:rsidRPr="00744B12" w:rsidTr="00744B12">
        <w:tc>
          <w:tcPr>
            <w:tcW w:w="5000" w:type="pct"/>
            <w:gridSpan w:val="3"/>
            <w:shd w:val="clear" w:color="auto" w:fill="A6A6A6" w:themeFill="background1" w:themeFillShade="A6"/>
          </w:tcPr>
          <w:p w:rsidR="00B7092F" w:rsidRPr="00744B12" w:rsidRDefault="007F0646" w:rsidP="00B7092F">
            <w:pPr>
              <w:pStyle w:val="SectionTitle"/>
              <w:spacing w:before="6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SKILLS</w:t>
            </w:r>
          </w:p>
        </w:tc>
      </w:tr>
      <w:tr w:rsidR="00B7092F" w:rsidRPr="00183A32" w:rsidTr="00B7092F">
        <w:tc>
          <w:tcPr>
            <w:tcW w:w="2525" w:type="pct"/>
            <w:gridSpan w:val="2"/>
            <w:vAlign w:val="center"/>
          </w:tcPr>
          <w:p w:rsidR="00B7092F" w:rsidRPr="00E5567C" w:rsidRDefault="007F0646" w:rsidP="00B7092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Languge</w:t>
            </w:r>
            <w:proofErr w:type="spellEnd"/>
          </w:p>
        </w:tc>
        <w:tc>
          <w:tcPr>
            <w:tcW w:w="2475" w:type="pct"/>
            <w:vAlign w:val="center"/>
          </w:tcPr>
          <w:p w:rsidR="00B7092F" w:rsidRPr="00B033A7" w:rsidRDefault="00873DF7" w:rsidP="00B7092F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English</w:t>
            </w:r>
          </w:p>
          <w:p w:rsidR="00B7092F" w:rsidRDefault="00873DF7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TOEIC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certificate</w:t>
            </w:r>
            <w:r w:rsidR="0019222D">
              <w:rPr>
                <w:rFonts w:ascii="Times New Roman" w:hAnsi="Times New Roman"/>
                <w:sz w:val="26"/>
                <w:szCs w:val="26"/>
              </w:rPr>
              <w:t xml:space="preserve"> 665</w:t>
            </w:r>
          </w:p>
          <w:p w:rsidR="00B7092F" w:rsidRDefault="00873DF7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Communicate fluently</w:t>
            </w:r>
            <w:r>
              <w:rPr>
                <w:rFonts w:ascii="Times New Roman" w:hAnsi="Times New Roman"/>
                <w:sz w:val="26"/>
                <w:szCs w:val="26"/>
              </w:rPr>
              <w:softHyphen/>
            </w:r>
            <w:r>
              <w:rPr>
                <w:rFonts w:ascii="Times New Roman" w:hAnsi="Times New Roman"/>
                <w:sz w:val="26"/>
                <w:szCs w:val="26"/>
              </w:rPr>
              <w:softHyphen/>
            </w:r>
            <w:r>
              <w:rPr>
                <w:rFonts w:ascii="Times New Roman" w:hAnsi="Times New Roman"/>
                <w:sz w:val="26"/>
                <w:szCs w:val="26"/>
              </w:rPr>
              <w:softHyphen/>
            </w:r>
            <w:r>
              <w:rPr>
                <w:rFonts w:ascii="Times New Roman" w:hAnsi="Times New Roman"/>
                <w:sz w:val="26"/>
                <w:szCs w:val="26"/>
              </w:rPr>
              <w:softHyphen/>
            </w:r>
            <w:r>
              <w:rPr>
                <w:rFonts w:ascii="Times New Roman" w:hAnsi="Times New Roman"/>
                <w:sz w:val="26"/>
                <w:szCs w:val="26"/>
              </w:rPr>
              <w:softHyphen/>
            </w:r>
            <w:r>
              <w:rPr>
                <w:rFonts w:ascii="Times New Roman" w:hAnsi="Times New Roman"/>
                <w:sz w:val="26"/>
                <w:szCs w:val="26"/>
              </w:rPr>
              <w:softHyphen/>
            </w:r>
          </w:p>
          <w:p w:rsidR="00B7092F" w:rsidRPr="00B033A7" w:rsidRDefault="00873DF7" w:rsidP="00B7092F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>Chinese</w:t>
            </w:r>
          </w:p>
          <w:p w:rsidR="00B7092F" w:rsidRPr="00E5567C" w:rsidRDefault="00873DF7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Have ability to communicate in common situations</w:t>
            </w:r>
          </w:p>
        </w:tc>
      </w:tr>
      <w:tr w:rsidR="00B7092F" w:rsidRPr="00183A32" w:rsidTr="00B7092F">
        <w:tc>
          <w:tcPr>
            <w:tcW w:w="2525" w:type="pct"/>
            <w:gridSpan w:val="2"/>
            <w:vAlign w:val="center"/>
          </w:tcPr>
          <w:p w:rsidR="00B7092F" w:rsidRPr="00E5567C" w:rsidRDefault="00873DF7" w:rsidP="00B7092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Office computing</w:t>
            </w:r>
          </w:p>
        </w:tc>
        <w:tc>
          <w:tcPr>
            <w:tcW w:w="2475" w:type="pct"/>
            <w:vAlign w:val="center"/>
          </w:tcPr>
          <w:p w:rsidR="00B7092F" w:rsidRPr="00E5567C" w:rsidRDefault="00873DF7" w:rsidP="00B7092F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 fluent in: MS Word and MS Excel</w:t>
            </w:r>
          </w:p>
        </w:tc>
      </w:tr>
      <w:tr w:rsidR="00B7092F" w:rsidRPr="00183A32" w:rsidTr="00B7092F">
        <w:tc>
          <w:tcPr>
            <w:tcW w:w="2525" w:type="pct"/>
            <w:gridSpan w:val="2"/>
            <w:vAlign w:val="center"/>
          </w:tcPr>
          <w:p w:rsidR="00B7092F" w:rsidRPr="00E5567C" w:rsidRDefault="00873DF7" w:rsidP="00B7092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Other skills</w:t>
            </w:r>
          </w:p>
        </w:tc>
        <w:tc>
          <w:tcPr>
            <w:tcW w:w="2475" w:type="pct"/>
            <w:vAlign w:val="center"/>
          </w:tcPr>
          <w:p w:rsidR="00873DF7" w:rsidRPr="00873DF7" w:rsidRDefault="00873DF7" w:rsidP="00873DF7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 w:rsidRPr="00873DF7">
              <w:rPr>
                <w:rFonts w:ascii="Times New Roman" w:hAnsi="Times New Roman"/>
                <w:sz w:val="26"/>
                <w:szCs w:val="26"/>
              </w:rPr>
              <w:t xml:space="preserve">Plan </w:t>
            </w:r>
          </w:p>
          <w:p w:rsidR="00873DF7" w:rsidRPr="00873DF7" w:rsidRDefault="00873DF7" w:rsidP="00873DF7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 w:rsidRPr="00873DF7">
              <w:rPr>
                <w:rFonts w:ascii="Times New Roman" w:hAnsi="Times New Roman"/>
                <w:sz w:val="26"/>
                <w:szCs w:val="26"/>
              </w:rPr>
              <w:t xml:space="preserve">Research and problem solving </w:t>
            </w:r>
          </w:p>
          <w:p w:rsidR="00873DF7" w:rsidRPr="00873DF7" w:rsidRDefault="00873DF7" w:rsidP="00873DF7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Organize effectively</w:t>
            </w:r>
          </w:p>
          <w:p w:rsidR="00873DF7" w:rsidRPr="00873DF7" w:rsidRDefault="00873DF7" w:rsidP="00873DF7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 w:rsidRPr="00873DF7">
              <w:rPr>
                <w:rFonts w:ascii="Times New Roman" w:hAnsi="Times New Roman"/>
                <w:sz w:val="26"/>
                <w:szCs w:val="26"/>
              </w:rPr>
              <w:t xml:space="preserve">Implement and control </w:t>
            </w:r>
          </w:p>
          <w:p w:rsidR="00873DF7" w:rsidRPr="00873DF7" w:rsidRDefault="00873DF7" w:rsidP="00873DF7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 w:rsidRPr="00873DF7">
              <w:rPr>
                <w:rFonts w:ascii="Times New Roman" w:hAnsi="Times New Roman"/>
                <w:sz w:val="26"/>
                <w:szCs w:val="26"/>
              </w:rPr>
              <w:t xml:space="preserve">Empathy with people </w:t>
            </w:r>
          </w:p>
          <w:p w:rsidR="00873DF7" w:rsidRPr="00873DF7" w:rsidRDefault="00873DF7" w:rsidP="00873DF7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 w:rsidRPr="00873DF7">
              <w:rPr>
                <w:rFonts w:ascii="Times New Roman" w:hAnsi="Times New Roman"/>
                <w:sz w:val="26"/>
                <w:szCs w:val="26"/>
              </w:rPr>
              <w:t xml:space="preserve">Presentation </w:t>
            </w:r>
          </w:p>
          <w:p w:rsidR="00D65F3B" w:rsidRPr="00183A32" w:rsidRDefault="00873DF7" w:rsidP="00873DF7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 enthusiastic and</w:t>
            </w:r>
            <w:r w:rsidRPr="00873DF7">
              <w:rPr>
                <w:rFonts w:ascii="Times New Roman" w:hAnsi="Times New Roman"/>
                <w:sz w:val="26"/>
                <w:szCs w:val="26"/>
              </w:rPr>
              <w:t xml:space="preserve"> responsible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for </w:t>
            </w:r>
            <w:r w:rsidRPr="00873DF7">
              <w:rPr>
                <w:rFonts w:ascii="Times New Roman" w:hAnsi="Times New Roman"/>
                <w:sz w:val="26"/>
                <w:szCs w:val="26"/>
              </w:rPr>
              <w:t>job</w:t>
            </w:r>
          </w:p>
        </w:tc>
      </w:tr>
      <w:tr w:rsidR="00B7092F" w:rsidRPr="00744B12" w:rsidTr="006F5DBD">
        <w:tc>
          <w:tcPr>
            <w:tcW w:w="5000" w:type="pct"/>
            <w:gridSpan w:val="3"/>
            <w:shd w:val="clear" w:color="auto" w:fill="A6A6A6" w:themeFill="background1" w:themeFillShade="A6"/>
          </w:tcPr>
          <w:p w:rsidR="00B7092F" w:rsidRPr="00744B12" w:rsidRDefault="00873DF7" w:rsidP="00873DF7">
            <w:pPr>
              <w:pStyle w:val="SectionTitle"/>
              <w:spacing w:before="6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Activities</w:t>
            </w:r>
          </w:p>
        </w:tc>
      </w:tr>
      <w:tr w:rsidR="00B7092F" w:rsidRPr="00744B12" w:rsidTr="00F95232">
        <w:tc>
          <w:tcPr>
            <w:tcW w:w="5000" w:type="pct"/>
            <w:gridSpan w:val="3"/>
            <w:shd w:val="clear" w:color="auto" w:fill="FFFFFF" w:themeFill="background1"/>
          </w:tcPr>
          <w:p w:rsidR="00B7092F" w:rsidRPr="00F95232" w:rsidRDefault="00D246C4" w:rsidP="00B7092F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Leader of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scientic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research team</w:t>
            </w:r>
          </w:p>
          <w:p w:rsidR="00D246C4" w:rsidRPr="00D246C4" w:rsidRDefault="002953C6" w:rsidP="00D246C4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 and implement activities</w:t>
            </w:r>
            <w:r w:rsidR="00D246C4" w:rsidRPr="00D246C4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2953C6" w:rsidRDefault="002953C6" w:rsidP="00D246C4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Organise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human resources</w:t>
            </w:r>
          </w:p>
          <w:p w:rsidR="00B7092F" w:rsidRPr="00B7092F" w:rsidRDefault="00D246C4" w:rsidP="00131470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D246C4">
              <w:rPr>
                <w:rFonts w:ascii="Times New Roman" w:hAnsi="Times New Roman"/>
                <w:sz w:val="26"/>
                <w:szCs w:val="26"/>
              </w:rPr>
              <w:t xml:space="preserve">ontrol and adjustment </w:t>
            </w:r>
            <w:r w:rsidR="00131470">
              <w:rPr>
                <w:rFonts w:ascii="Times New Roman" w:hAnsi="Times New Roman"/>
                <w:sz w:val="26"/>
                <w:szCs w:val="26"/>
              </w:rPr>
              <w:t xml:space="preserve">activities </w:t>
            </w:r>
            <w:r w:rsidRPr="00D246C4">
              <w:rPr>
                <w:rFonts w:ascii="Times New Roman" w:hAnsi="Times New Roman"/>
                <w:sz w:val="26"/>
                <w:szCs w:val="26"/>
              </w:rPr>
              <w:t xml:space="preserve">to </w:t>
            </w:r>
            <w:r w:rsidR="00131470">
              <w:rPr>
                <w:rFonts w:ascii="Times New Roman" w:hAnsi="Times New Roman"/>
                <w:sz w:val="26"/>
                <w:szCs w:val="26"/>
              </w:rPr>
              <w:t>get</w:t>
            </w:r>
            <w:r w:rsidRPr="00D246C4">
              <w:rPr>
                <w:rFonts w:ascii="Times New Roman" w:hAnsi="Times New Roman"/>
                <w:sz w:val="26"/>
                <w:szCs w:val="26"/>
              </w:rPr>
              <w:t xml:space="preserve"> targets</w:t>
            </w:r>
          </w:p>
        </w:tc>
      </w:tr>
      <w:tr w:rsidR="00B7092F" w:rsidRPr="00183A32" w:rsidTr="00E5567C">
        <w:tc>
          <w:tcPr>
            <w:tcW w:w="5000" w:type="pct"/>
            <w:gridSpan w:val="3"/>
            <w:vAlign w:val="center"/>
          </w:tcPr>
          <w:p w:rsidR="00131470" w:rsidRPr="00131470" w:rsidRDefault="00131470" w:rsidP="00131470">
            <w:pPr>
              <w:pStyle w:val="Achievement"/>
              <w:numPr>
                <w:ilvl w:val="0"/>
                <w:numId w:val="0"/>
              </w:numPr>
              <w:ind w:left="34"/>
              <w:rPr>
                <w:rFonts w:ascii="Times New Roman" w:hAnsi="Times New Roman"/>
                <w:sz w:val="26"/>
                <w:szCs w:val="26"/>
              </w:rPr>
            </w:pPr>
            <w:r w:rsidRPr="00131470">
              <w:rPr>
                <w:rFonts w:ascii="Times New Roman" w:hAnsi="Times New Roman"/>
                <w:b/>
                <w:sz w:val="26"/>
                <w:szCs w:val="26"/>
              </w:rPr>
              <w:t xml:space="preserve">Chairman of the Board Members International Business Administration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Club</w:t>
            </w:r>
            <w:r w:rsidR="000962A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- Ton </w:t>
            </w:r>
            <w:proofErr w:type="spellStart"/>
            <w:r w:rsidRPr="00131470">
              <w:rPr>
                <w:rFonts w:ascii="Times New Roman" w:hAnsi="Times New Roman"/>
                <w:b/>
                <w:sz w:val="26"/>
                <w:szCs w:val="26"/>
              </w:rPr>
              <w:t>Duc</w:t>
            </w:r>
            <w:proofErr w:type="spellEnd"/>
            <w:r w:rsidRPr="00131470">
              <w:rPr>
                <w:rFonts w:ascii="Times New Roman" w:hAnsi="Times New Roman"/>
                <w:b/>
                <w:sz w:val="26"/>
                <w:szCs w:val="26"/>
              </w:rPr>
              <w:t xml:space="preserve"> Thang University</w:t>
            </w:r>
          </w:p>
          <w:p w:rsidR="00131470" w:rsidRDefault="00131470" w:rsidP="00131470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 w:rsidRPr="001314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monthly </w:t>
            </w:r>
            <w:r w:rsidRPr="00131470">
              <w:rPr>
                <w:rFonts w:ascii="Times New Roman" w:hAnsi="Times New Roman"/>
                <w:sz w:val="26"/>
                <w:szCs w:val="26"/>
              </w:rPr>
              <w:t xml:space="preserve">activities </w:t>
            </w:r>
          </w:p>
          <w:p w:rsidR="00131470" w:rsidRPr="00131470" w:rsidRDefault="00131470" w:rsidP="00131470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Organise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human resources</w:t>
            </w:r>
          </w:p>
          <w:p w:rsidR="00131470" w:rsidRPr="00131470" w:rsidRDefault="00131470" w:rsidP="00131470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</w:t>
            </w:r>
            <w:r w:rsidRPr="00131470">
              <w:rPr>
                <w:rFonts w:ascii="Times New Roman" w:hAnsi="Times New Roman"/>
                <w:sz w:val="26"/>
                <w:szCs w:val="26"/>
              </w:rPr>
              <w:t xml:space="preserve">mplementation </w:t>
            </w:r>
          </w:p>
          <w:p w:rsidR="00B7092F" w:rsidRPr="00E5567C" w:rsidRDefault="00131470" w:rsidP="00131470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Control </w:t>
            </w:r>
            <w:r w:rsidRPr="00131470">
              <w:rPr>
                <w:rFonts w:ascii="Times New Roman" w:hAnsi="Times New Roman"/>
                <w:sz w:val="26"/>
                <w:szCs w:val="26"/>
              </w:rPr>
              <w:t>activities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effectively</w:t>
            </w:r>
          </w:p>
        </w:tc>
      </w:tr>
      <w:tr w:rsidR="00B7092F" w:rsidRPr="00183A32" w:rsidTr="00E5567C">
        <w:tc>
          <w:tcPr>
            <w:tcW w:w="5000" w:type="pct"/>
            <w:gridSpan w:val="3"/>
            <w:vAlign w:val="center"/>
          </w:tcPr>
          <w:p w:rsidR="00B7092F" w:rsidRPr="000962A8" w:rsidRDefault="00AB6C51" w:rsidP="000962A8">
            <w:pPr>
              <w:pStyle w:val="Achievement"/>
              <w:numPr>
                <w:ilvl w:val="0"/>
                <w:numId w:val="0"/>
              </w:numPr>
              <w:ind w:left="3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Member of Social Work Team</w:t>
            </w:r>
            <w:r w:rsidR="00B7092F" w:rsidRPr="00F95232">
              <w:rPr>
                <w:rFonts w:ascii="Times New Roman" w:hAnsi="Times New Roman"/>
                <w:b/>
                <w:sz w:val="26"/>
                <w:szCs w:val="26"/>
              </w:rPr>
              <w:t xml:space="preserve"> - </w:t>
            </w:r>
            <w:r w:rsidR="000962A8">
              <w:rPr>
                <w:rFonts w:ascii="Times New Roman" w:hAnsi="Times New Roman"/>
                <w:b/>
                <w:sz w:val="26"/>
                <w:szCs w:val="26"/>
              </w:rPr>
              <w:t xml:space="preserve">Ton </w:t>
            </w:r>
            <w:proofErr w:type="spellStart"/>
            <w:r w:rsidR="000962A8" w:rsidRPr="00131470">
              <w:rPr>
                <w:rFonts w:ascii="Times New Roman" w:hAnsi="Times New Roman"/>
                <w:b/>
                <w:sz w:val="26"/>
                <w:szCs w:val="26"/>
              </w:rPr>
              <w:t>Duc</w:t>
            </w:r>
            <w:proofErr w:type="spellEnd"/>
            <w:r w:rsidR="000962A8" w:rsidRPr="00131470">
              <w:rPr>
                <w:rFonts w:ascii="Times New Roman" w:hAnsi="Times New Roman"/>
                <w:b/>
                <w:sz w:val="26"/>
                <w:szCs w:val="26"/>
              </w:rPr>
              <w:t xml:space="preserve"> Thang University</w:t>
            </w:r>
          </w:p>
          <w:p w:rsidR="000962A8" w:rsidRPr="000962A8" w:rsidRDefault="000962A8" w:rsidP="000962A8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Complete</w:t>
            </w:r>
            <w:r w:rsidRPr="000962A8">
              <w:rPr>
                <w:rFonts w:ascii="Times New Roman" w:hAnsi="Times New Roman"/>
                <w:sz w:val="26"/>
                <w:szCs w:val="26"/>
              </w:rPr>
              <w:t xml:space="preserve"> assigned activities </w:t>
            </w:r>
          </w:p>
          <w:p w:rsidR="00B7092F" w:rsidRPr="00E5567C" w:rsidRDefault="000962A8" w:rsidP="000962A8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</w:t>
            </w:r>
            <w:r w:rsidRPr="000962A8">
              <w:rPr>
                <w:rFonts w:ascii="Times New Roman" w:hAnsi="Times New Roman"/>
                <w:sz w:val="26"/>
                <w:szCs w:val="26"/>
              </w:rPr>
              <w:t>eedback to the management board in a positive way</w:t>
            </w:r>
          </w:p>
        </w:tc>
      </w:tr>
      <w:tr w:rsidR="00D65F3B" w:rsidRPr="00744B12" w:rsidTr="00D65F3B">
        <w:tc>
          <w:tcPr>
            <w:tcW w:w="5000" w:type="pct"/>
            <w:gridSpan w:val="3"/>
            <w:shd w:val="clear" w:color="auto" w:fill="A6A6A6" w:themeFill="background1" w:themeFillShade="A6"/>
            <w:vAlign w:val="center"/>
          </w:tcPr>
          <w:p w:rsidR="00D65F3B" w:rsidRPr="00744B12" w:rsidRDefault="00873DF7" w:rsidP="00873DF7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HOBBIES</w:t>
            </w:r>
          </w:p>
        </w:tc>
      </w:tr>
      <w:tr w:rsidR="00D65F3B" w:rsidRPr="00744B12" w:rsidTr="00D65F3B"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:rsidR="000962A8" w:rsidRPr="000962A8" w:rsidRDefault="000962A8" w:rsidP="000962A8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Read professional </w:t>
            </w:r>
            <w:r w:rsidRPr="000962A8">
              <w:rPr>
                <w:rFonts w:ascii="Times New Roman" w:hAnsi="Times New Roman"/>
                <w:sz w:val="26"/>
                <w:szCs w:val="26"/>
              </w:rPr>
              <w:t xml:space="preserve">and </w:t>
            </w:r>
            <w:r>
              <w:rPr>
                <w:rFonts w:ascii="Times New Roman" w:hAnsi="Times New Roman"/>
                <w:sz w:val="26"/>
                <w:szCs w:val="26"/>
              </w:rPr>
              <w:t>life skill book</w:t>
            </w:r>
          </w:p>
          <w:p w:rsidR="000962A8" w:rsidRDefault="000962A8" w:rsidP="000962A8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friend</w:t>
            </w:r>
          </w:p>
          <w:p w:rsidR="00955ACE" w:rsidRPr="000962A8" w:rsidRDefault="000962A8" w:rsidP="000962A8">
            <w:pPr>
              <w:pStyle w:val="Achievemen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exercise to have good healthy</w:t>
            </w:r>
          </w:p>
        </w:tc>
      </w:tr>
    </w:tbl>
    <w:p w:rsidR="00CA7C59" w:rsidRPr="00183A32" w:rsidRDefault="00CA7C59" w:rsidP="000962A8">
      <w:pPr>
        <w:rPr>
          <w:rFonts w:ascii="Times New Roman" w:hAnsi="Times New Roman"/>
          <w:sz w:val="26"/>
          <w:szCs w:val="26"/>
        </w:rPr>
      </w:pPr>
    </w:p>
    <w:sectPr w:rsidR="00CA7C59" w:rsidRPr="00183A32" w:rsidSect="006572F4">
      <w:headerReference w:type="default" r:id="rId9"/>
      <w:pgSz w:w="12240" w:h="15840"/>
      <w:pgMar w:top="1440" w:right="1800" w:bottom="144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1E9" w:rsidRDefault="00B551E9">
      <w:r>
        <w:separator/>
      </w:r>
    </w:p>
  </w:endnote>
  <w:endnote w:type="continuationSeparator" w:id="0">
    <w:p w:rsidR="00B551E9" w:rsidRDefault="00B5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1E9" w:rsidRDefault="00B551E9">
      <w:r>
        <w:separator/>
      </w:r>
    </w:p>
  </w:footnote>
  <w:footnote w:type="continuationSeparator" w:id="0">
    <w:p w:rsidR="00B551E9" w:rsidRDefault="00B55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B9A" w:rsidRDefault="00095B9A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>
    <w:nsid w:val="57C0179A"/>
    <w:multiLevelType w:val="hybridMultilevel"/>
    <w:tmpl w:val="2E76E6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8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32"/>
    <w:rsid w:val="00006A3E"/>
    <w:rsid w:val="00013E86"/>
    <w:rsid w:val="0004485B"/>
    <w:rsid w:val="00050697"/>
    <w:rsid w:val="00094606"/>
    <w:rsid w:val="00095B9A"/>
    <w:rsid w:val="000962A8"/>
    <w:rsid w:val="000A3F3C"/>
    <w:rsid w:val="00131470"/>
    <w:rsid w:val="00144399"/>
    <w:rsid w:val="00183A32"/>
    <w:rsid w:val="0019222D"/>
    <w:rsid w:val="002953C6"/>
    <w:rsid w:val="003C15DA"/>
    <w:rsid w:val="003F6795"/>
    <w:rsid w:val="00423379"/>
    <w:rsid w:val="00430621"/>
    <w:rsid w:val="00436EFC"/>
    <w:rsid w:val="005123EF"/>
    <w:rsid w:val="00520181"/>
    <w:rsid w:val="00583249"/>
    <w:rsid w:val="006572F4"/>
    <w:rsid w:val="00666C1D"/>
    <w:rsid w:val="006F5DBD"/>
    <w:rsid w:val="00744B12"/>
    <w:rsid w:val="007B2B63"/>
    <w:rsid w:val="007D48EE"/>
    <w:rsid w:val="007E7F15"/>
    <w:rsid w:val="007F0646"/>
    <w:rsid w:val="00867A7F"/>
    <w:rsid w:val="00873DF7"/>
    <w:rsid w:val="008F2E2A"/>
    <w:rsid w:val="00927384"/>
    <w:rsid w:val="00930552"/>
    <w:rsid w:val="00955ACE"/>
    <w:rsid w:val="009C2BC0"/>
    <w:rsid w:val="009D2F03"/>
    <w:rsid w:val="00A023AE"/>
    <w:rsid w:val="00AB6C51"/>
    <w:rsid w:val="00B033A7"/>
    <w:rsid w:val="00B35EBC"/>
    <w:rsid w:val="00B551E9"/>
    <w:rsid w:val="00B7092F"/>
    <w:rsid w:val="00BD5CB2"/>
    <w:rsid w:val="00C03036"/>
    <w:rsid w:val="00C42F2A"/>
    <w:rsid w:val="00CA7C59"/>
    <w:rsid w:val="00D246C4"/>
    <w:rsid w:val="00D6187E"/>
    <w:rsid w:val="00D65F3B"/>
    <w:rsid w:val="00E5567C"/>
    <w:rsid w:val="00EA056A"/>
    <w:rsid w:val="00F528F8"/>
    <w:rsid w:val="00F9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CEE5625F-629A-48B5-AA02-D83EC106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183A32"/>
    <w:pPr>
      <w:spacing w:before="0" w:after="0"/>
      <w:jc w:val="left"/>
    </w:pPr>
    <w:rPr>
      <w:rFonts w:eastAsiaTheme="minorHAnsi"/>
      <w:color w:val="000000" w:themeColor="text1"/>
      <w:lang w:eastAsia="ja-JP"/>
    </w:rPr>
  </w:style>
  <w:style w:type="paragraph" w:styleId="Header">
    <w:name w:val="header"/>
    <w:basedOn w:val="Normal"/>
    <w:link w:val="HeaderChar"/>
    <w:unhideWhenUsed/>
    <w:rsid w:val="00744B1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744B12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744B12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744B12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\AppData\Roaming\Microsoft\Templates\Sales%20manager%20resume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</Template>
  <TotalTime>180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Mừng Nguyễn</dc:creator>
  <cp:keywords/>
  <cp:lastModifiedBy>Mừng Nguyễn</cp:lastModifiedBy>
  <cp:revision>27</cp:revision>
  <cp:lastPrinted>2003-12-31T20:25:00Z</cp:lastPrinted>
  <dcterms:created xsi:type="dcterms:W3CDTF">2014-10-11T08:12:00Z</dcterms:created>
  <dcterms:modified xsi:type="dcterms:W3CDTF">2014-10-15T14:10:00Z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